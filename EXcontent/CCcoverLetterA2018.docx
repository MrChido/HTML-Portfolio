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68D0A" w14:textId="57DDC5AF" w:rsidR="00A27383" w:rsidRDefault="00462110" w:rsidP="00462110">
      <w:pPr>
        <w:pStyle w:val="Title"/>
        <w:pBdr>
          <w:bottom w:val="single" w:sz="12" w:space="17" w:color="39A5B7" w:themeColor="accent1"/>
        </w:pBdr>
      </w:pPr>
      <w:r>
        <w:t>Caleb Campbell</w:t>
      </w:r>
      <w:r>
        <w:tab/>
      </w:r>
    </w:p>
    <w:p w14:paraId="68BD7EB0" w14:textId="6F7CB598" w:rsidR="00965D17" w:rsidRDefault="00462110" w:rsidP="00965D17">
      <w:r>
        <w:t>3930 N Denver Ave KCMO 64117</w:t>
      </w:r>
      <w:r w:rsidR="00965D17">
        <w:t> | </w:t>
      </w:r>
      <w:r>
        <w:t>8168250285</w:t>
      </w:r>
      <w:r w:rsidR="00965D17">
        <w:t> | </w:t>
      </w:r>
      <w:hyperlink r:id="rId8" w:history="1">
        <w:r w:rsidRPr="00E20E2C">
          <w:rPr>
            <w:rStyle w:val="Hyperlink"/>
          </w:rPr>
          <w:t>savershot685@gmail.com</w:t>
        </w:r>
      </w:hyperlink>
      <w:r>
        <w:tab/>
      </w:r>
    </w:p>
    <w:p w14:paraId="48B21FC5" w14:textId="6F944B57" w:rsidR="00965D17" w:rsidRPr="00005FAA" w:rsidRDefault="00462110" w:rsidP="00965D17">
      <w:pPr>
        <w:pStyle w:val="Date"/>
      </w:pPr>
      <w:r>
        <w:t>8/27/18</w:t>
      </w:r>
    </w:p>
    <w:sdt>
      <w:sdtPr>
        <w:alias w:val="Recipient Name:"/>
        <w:tag w:val="Recipient Name:"/>
        <w:id w:val="329652792"/>
        <w:placeholder>
          <w:docPart w:val="2305189D9B4B4C09AB4674A02310FC38"/>
        </w:placeholder>
        <w:dataBinding w:prefixMappings="xmlns:ns0='http://schemas.microsoft.com/office/2006/coverPageProps' " w:xpath="/ns0:CoverPageProperties[1]/ns0:CompanyFax[1]" w:storeItemID="{55AF091B-3C7A-41E3-B477-F2FDAA23CFDA}"/>
        <w15:appearance w15:val="hidden"/>
        <w:text w:multiLine="1"/>
      </w:sdtPr>
      <w:sdtEndPr/>
      <w:sdtContent>
        <w:p w14:paraId="7479AFBD" w14:textId="2BA3CFAF" w:rsidR="00965D17" w:rsidRDefault="00462110" w:rsidP="00965D17">
          <w:pPr>
            <w:pStyle w:val="Address"/>
          </w:pPr>
          <w:r>
            <w:t xml:space="preserve"> </w:t>
          </w:r>
        </w:p>
      </w:sdtContent>
    </w:sdt>
    <w:p w14:paraId="7B57EA6E" w14:textId="16564DE8" w:rsidR="0076387D" w:rsidRDefault="00462110" w:rsidP="0076387D">
      <w:pPr>
        <w:pStyle w:val="Address"/>
      </w:pPr>
      <w:r>
        <w:t>Human Resources</w:t>
      </w:r>
    </w:p>
    <w:p w14:paraId="76C97911" w14:textId="497759B0" w:rsidR="0076387D" w:rsidRDefault="00462110" w:rsidP="0076387D">
      <w:pPr>
        <w:pStyle w:val="Address"/>
      </w:pPr>
      <w:proofErr w:type="spellStart"/>
      <w:r>
        <w:t>DataLocker</w:t>
      </w:r>
      <w:proofErr w:type="spellEnd"/>
      <w:r>
        <w:t xml:space="preserve"> Inc</w:t>
      </w:r>
    </w:p>
    <w:p w14:paraId="2A366BCD" w14:textId="31FBA24D" w:rsidR="00965D17" w:rsidRDefault="00462110" w:rsidP="0076387D">
      <w:pPr>
        <w:pStyle w:val="Address"/>
      </w:pPr>
      <w:r>
        <w:t>Overland Park, Kansas 66210</w:t>
      </w:r>
    </w:p>
    <w:p w14:paraId="07DBFBD3" w14:textId="092B1DE2" w:rsidR="00965D17" w:rsidRDefault="00462110" w:rsidP="00462110">
      <w:r>
        <w:t xml:space="preserve">Good Day. My name is Caleb Campbell. I am submitting my application for the Jr Web Developer position within </w:t>
      </w:r>
      <w:proofErr w:type="spellStart"/>
      <w:r>
        <w:t>DataLocker</w:t>
      </w:r>
      <w:proofErr w:type="spellEnd"/>
      <w:r>
        <w:t xml:space="preserve"> Inc In Overland Park Kansas. I have recently graduated from the University of Central Missouri and I am eager to get my feet wet in the industry. Currently I have </w:t>
      </w:r>
      <w:r w:rsidR="00AE3628">
        <w:t xml:space="preserve">a conversational understanding of HTML, CSS, JavaScript and REACT Native. I have experience using API’s, GIT and the </w:t>
      </w:r>
      <w:r w:rsidR="00657BA1">
        <w:t>developer’s</w:t>
      </w:r>
      <w:r w:rsidR="00AE3628">
        <w:t xml:space="preserve"> tools within the Google Chrome web-browser.  While I do understand that these are only a few of the qualifications you are looking for in a candidate, I am eager to learn more and get my feet wet into the industry. I strongly believe that I have been, in some way or another been programing throughout my life from programing microcontrollers to building an electronic resume showcasing not only my current resume, but also projects as well as my current skills at web design and programing.</w:t>
      </w:r>
    </w:p>
    <w:p w14:paraId="75378324" w14:textId="6DAEE919" w:rsidR="00AE3628" w:rsidRDefault="00AE3628" w:rsidP="00462110"/>
    <w:p w14:paraId="6A314902" w14:textId="098390E5" w:rsidR="00AE3628" w:rsidRDefault="00AE3628" w:rsidP="00462110">
      <w:r>
        <w:t xml:space="preserve">Please feel free to visit my web page: </w:t>
      </w:r>
      <w:hyperlink r:id="rId9" w:history="1">
        <w:r w:rsidRPr="00E20E2C">
          <w:rPr>
            <w:rStyle w:val="Hyperlink"/>
          </w:rPr>
          <w:t>https://mrchido.github.io/HTML-Portfolio/</w:t>
        </w:r>
      </w:hyperlink>
    </w:p>
    <w:p w14:paraId="32910190" w14:textId="0F662AF9" w:rsidR="00AE3628" w:rsidRDefault="001506B9" w:rsidP="00462110">
      <w:r>
        <w:t xml:space="preserve">Thank you for your time </w:t>
      </w:r>
      <w:r w:rsidR="00657BA1">
        <w:t>and I</w:t>
      </w:r>
      <w:bookmarkStart w:id="0" w:name="_GoBack"/>
      <w:bookmarkEnd w:id="0"/>
      <w:r>
        <w:t xml:space="preserve"> look forward to hearing from you soon.</w:t>
      </w:r>
    </w:p>
    <w:p w14:paraId="1D588A1F" w14:textId="77777777" w:rsidR="00965D17" w:rsidRDefault="00145453" w:rsidP="00965D17">
      <w:pPr>
        <w:pStyle w:val="Closing"/>
      </w:pPr>
      <w:sdt>
        <w:sdtPr>
          <w:alias w:val="Sincerely:"/>
          <w:tag w:val="Sincerely:"/>
          <w:id w:val="-1406294513"/>
          <w:placeholder>
            <w:docPart w:val="2B55D837A087496CB747C56409C99218"/>
          </w:placeholder>
          <w:temporary/>
          <w:showingPlcHdr/>
          <w15:appearance w15:val="hidden"/>
        </w:sdtPr>
        <w:sdtEndPr/>
        <w:sdtContent>
          <w:r w:rsidR="000D5AB1">
            <w:t>Sincerely</w:t>
          </w:r>
        </w:sdtContent>
      </w:sdt>
      <w:r w:rsidR="00965D17">
        <w:t>,</w:t>
      </w:r>
    </w:p>
    <w:sdt>
      <w:sdtPr>
        <w:alias w:val="Your Name:"/>
        <w:tag w:val="Your Name:"/>
        <w:id w:val="-80522426"/>
        <w:placeholder>
          <w:docPart w:val="A5EDA7E6424E4C0E93613158C2706388"/>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68B79124" w14:textId="77777777" w:rsidR="00302A2C" w:rsidRPr="00302A2C" w:rsidRDefault="00462110" w:rsidP="00302A2C">
          <w:pPr>
            <w:pStyle w:val="Signature"/>
          </w:pPr>
          <w:r>
            <w:t>Caleb Campbell</w:t>
          </w:r>
        </w:p>
      </w:sdtContent>
    </w:sdt>
    <w:sectPr w:rsidR="00302A2C" w:rsidRPr="00302A2C" w:rsidSect="00673C35">
      <w:footerReference w:type="default" r:id="rId10"/>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B4CE" w14:textId="77777777" w:rsidR="00145453" w:rsidRDefault="00145453">
      <w:pPr>
        <w:spacing w:after="0"/>
      </w:pPr>
      <w:r>
        <w:separator/>
      </w:r>
    </w:p>
  </w:endnote>
  <w:endnote w:type="continuationSeparator" w:id="0">
    <w:p w14:paraId="0516AB4D" w14:textId="77777777" w:rsidR="00145453" w:rsidRDefault="001454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FE31"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73D65" w14:textId="77777777" w:rsidR="00145453" w:rsidRDefault="00145453">
      <w:pPr>
        <w:spacing w:after="0"/>
      </w:pPr>
      <w:r>
        <w:separator/>
      </w:r>
    </w:p>
  </w:footnote>
  <w:footnote w:type="continuationSeparator" w:id="0">
    <w:p w14:paraId="19660FD9" w14:textId="77777777" w:rsidR="00145453" w:rsidRDefault="001454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10"/>
    <w:rsid w:val="000D5AB1"/>
    <w:rsid w:val="00145453"/>
    <w:rsid w:val="001506B9"/>
    <w:rsid w:val="002045EB"/>
    <w:rsid w:val="00293B83"/>
    <w:rsid w:val="00302A2C"/>
    <w:rsid w:val="00381669"/>
    <w:rsid w:val="00462110"/>
    <w:rsid w:val="0052105A"/>
    <w:rsid w:val="00657BA1"/>
    <w:rsid w:val="00673C35"/>
    <w:rsid w:val="006A3CE7"/>
    <w:rsid w:val="0076387D"/>
    <w:rsid w:val="008F15C5"/>
    <w:rsid w:val="00965D17"/>
    <w:rsid w:val="00A27383"/>
    <w:rsid w:val="00A736B0"/>
    <w:rsid w:val="00AE3628"/>
    <w:rsid w:val="00C83E3C"/>
    <w:rsid w:val="00D02A74"/>
    <w:rsid w:val="00D905F1"/>
    <w:rsid w:val="00DF5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0C92"/>
  <w15:chartTrackingRefBased/>
  <w15:docId w15:val="{5BCBF088-90A5-46A7-8D81-A73CF8CD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character" w:styleId="UnresolvedMention">
    <w:name w:val="Unresolved Mention"/>
    <w:basedOn w:val="DefaultParagraphFont"/>
    <w:uiPriority w:val="99"/>
    <w:semiHidden/>
    <w:unhideWhenUsed/>
    <w:rsid w:val="0046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vershot68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rchido.github.io/HTML-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eb\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05189D9B4B4C09AB4674A02310FC38"/>
        <w:category>
          <w:name w:val="General"/>
          <w:gallery w:val="placeholder"/>
        </w:category>
        <w:types>
          <w:type w:val="bbPlcHdr"/>
        </w:types>
        <w:behaviors>
          <w:behavior w:val="content"/>
        </w:behaviors>
        <w:guid w:val="{9AD7D49F-BA44-4865-9534-E6746BCF6B1D}"/>
      </w:docPartPr>
      <w:docPartBody>
        <w:p w:rsidR="00000000" w:rsidRDefault="00B559E8">
          <w:pPr>
            <w:pStyle w:val="2305189D9B4B4C09AB4674A02310FC38"/>
          </w:pPr>
          <w:r>
            <w:t>Recipient Name</w:t>
          </w:r>
        </w:p>
      </w:docPartBody>
    </w:docPart>
    <w:docPart>
      <w:docPartPr>
        <w:name w:val="2B55D837A087496CB747C56409C99218"/>
        <w:category>
          <w:name w:val="General"/>
          <w:gallery w:val="placeholder"/>
        </w:category>
        <w:types>
          <w:type w:val="bbPlcHdr"/>
        </w:types>
        <w:behaviors>
          <w:behavior w:val="content"/>
        </w:behaviors>
        <w:guid w:val="{7E0E976A-43BF-45D4-B895-7EDE8E29BAAD}"/>
      </w:docPartPr>
      <w:docPartBody>
        <w:p w:rsidR="00000000" w:rsidRDefault="00B559E8">
          <w:pPr>
            <w:pStyle w:val="2B55D837A087496CB747C56409C99218"/>
          </w:pPr>
          <w:r>
            <w:t>Sincerely</w:t>
          </w:r>
        </w:p>
      </w:docPartBody>
    </w:docPart>
    <w:docPart>
      <w:docPartPr>
        <w:name w:val="A5EDA7E6424E4C0E93613158C2706388"/>
        <w:category>
          <w:name w:val="General"/>
          <w:gallery w:val="placeholder"/>
        </w:category>
        <w:types>
          <w:type w:val="bbPlcHdr"/>
        </w:types>
        <w:behaviors>
          <w:behavior w:val="content"/>
        </w:behaviors>
        <w:guid w:val="{BC187392-24E1-4949-84EB-AA1EAB35BF2D}"/>
      </w:docPartPr>
      <w:docPartBody>
        <w:p w:rsidR="00000000" w:rsidRDefault="00B559E8">
          <w:pPr>
            <w:pStyle w:val="A5EDA7E6424E4C0E93613158C270638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HG明朝B"/>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E8"/>
    <w:rsid w:val="00B55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AC58C4C0E4CCABD8FCB1749947657">
    <w:name w:val="427AC58C4C0E4CCABD8FCB1749947657"/>
  </w:style>
  <w:style w:type="paragraph" w:customStyle="1" w:styleId="3549519D1757436BBB5841EB5A4F7B67">
    <w:name w:val="3549519D1757436BBB5841EB5A4F7B67"/>
  </w:style>
  <w:style w:type="paragraph" w:customStyle="1" w:styleId="0782ACFCB84E4C9EA4D6C9D55D067806">
    <w:name w:val="0782ACFCB84E4C9EA4D6C9D55D067806"/>
  </w:style>
  <w:style w:type="paragraph" w:customStyle="1" w:styleId="581CA412955040EEBE6A38FB5C4F287A">
    <w:name w:val="581CA412955040EEBE6A38FB5C4F287A"/>
  </w:style>
  <w:style w:type="paragraph" w:customStyle="1" w:styleId="B862DD4B6E9E4A0A94F5AE8AEAE37BAF">
    <w:name w:val="B862DD4B6E9E4A0A94F5AE8AEAE37BAF"/>
  </w:style>
  <w:style w:type="paragraph" w:customStyle="1" w:styleId="2305189D9B4B4C09AB4674A02310FC38">
    <w:name w:val="2305189D9B4B4C09AB4674A02310FC38"/>
  </w:style>
  <w:style w:type="paragraph" w:customStyle="1" w:styleId="65D36CEEBF9B4906BFBA7A5E9F21B1B7">
    <w:name w:val="65D36CEEBF9B4906BFBA7A5E9F21B1B7"/>
  </w:style>
  <w:style w:type="paragraph" w:customStyle="1" w:styleId="1E853248C4284CD191E454C0C93056C6">
    <w:name w:val="1E853248C4284CD191E454C0C93056C6"/>
  </w:style>
  <w:style w:type="paragraph" w:customStyle="1" w:styleId="312E6052BBBB4BD293D02FC8EFD6FB0A">
    <w:name w:val="312E6052BBBB4BD293D02FC8EFD6FB0A"/>
  </w:style>
  <w:style w:type="paragraph" w:customStyle="1" w:styleId="1F1C787C0B4447D6B83583A67DB0521D">
    <w:name w:val="1F1C787C0B4447D6B83583A67DB0521D"/>
  </w:style>
  <w:style w:type="paragraph" w:customStyle="1" w:styleId="8F53B670D0C646A08D6CBF2A01892E41">
    <w:name w:val="8F53B670D0C646A08D6CBF2A01892E41"/>
  </w:style>
  <w:style w:type="paragraph" w:customStyle="1" w:styleId="2B55D837A087496CB747C56409C99218">
    <w:name w:val="2B55D837A087496CB747C56409C99218"/>
  </w:style>
  <w:style w:type="paragraph" w:customStyle="1" w:styleId="A5EDA7E6424E4C0E93613158C2706388">
    <w:name w:val="A5EDA7E6424E4C0E93613158C2706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Template>
  <TotalTime>22</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Campbell</dc:creator>
  <cp:keywords/>
  <dc:description/>
  <cp:lastModifiedBy>Caleb Campbell</cp:lastModifiedBy>
  <cp:revision>2</cp:revision>
  <dcterms:created xsi:type="dcterms:W3CDTF">2018-08-27T14:01:00Z</dcterms:created>
  <dcterms:modified xsi:type="dcterms:W3CDTF">2018-08-27T14:23:00Z</dcterms:modified>
</cp:coreProperties>
</file>